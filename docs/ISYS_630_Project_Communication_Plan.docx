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14:paraId="6959986B" w14:textId="77777777" w:rsidR="009F2903" w:rsidRPr="001D2C7A" w:rsidRDefault="009F2903" w:rsidP="009F2903">
          <w:pPr>
            <w:jc w:val="center"/>
            <w:rPr>
              <w:rFonts w:ascii="Times New Roman" w:hAnsi="Times New Roman" w:cs="Times New Roman"/>
              <w:b/>
              <w:color w:val="0070C0"/>
              <w:sz w:val="32"/>
            </w:rPr>
          </w:pPr>
          <w:r w:rsidRPr="001D2C7A">
            <w:rPr>
              <w:rFonts w:ascii="Times New Roman" w:hAnsi="Times New Roman" w:cs="Times New Roman"/>
              <w:b/>
              <w:noProof/>
              <w:color w:val="0070C0"/>
              <w:sz w:val="32"/>
              <w:lang w:eastAsia="en-US"/>
            </w:rPr>
            <w:drawing>
              <wp:inline distT="0" distB="0" distL="0" distR="0" wp14:anchorId="339C7E9A" wp14:editId="15B1AB2C">
                <wp:extent cx="4030980" cy="2087880"/>
                <wp:effectExtent l="0" t="0" r="7620" b="7620"/>
                <wp:docPr id="5" name="Picture 5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titl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30980" cy="208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D3923B4" w14:textId="77777777" w:rsidR="009F2903" w:rsidRPr="001D2C7A" w:rsidRDefault="009F2903" w:rsidP="009F2903">
          <w:pPr>
            <w:jc w:val="center"/>
            <w:rPr>
              <w:rFonts w:ascii="Times New Roman" w:hAnsi="Times New Roman" w:cs="Times New Roman"/>
              <w:b/>
              <w:color w:val="632423"/>
              <w:sz w:val="32"/>
            </w:rPr>
          </w:pPr>
        </w:p>
        <w:p w14:paraId="041B7A46" w14:textId="77777777" w:rsidR="009F2903" w:rsidRPr="001D2C7A" w:rsidRDefault="009F2903" w:rsidP="009F2903">
          <w:pPr>
            <w:spacing w:line="480" w:lineRule="auto"/>
            <w:jc w:val="center"/>
            <w:rPr>
              <w:rFonts w:ascii="Times New Roman" w:eastAsia="Arial" w:hAnsi="Times New Roman" w:cs="Times New Roman"/>
              <w:b/>
              <w:color w:val="632423"/>
              <w:sz w:val="36"/>
              <w:szCs w:val="32"/>
            </w:rPr>
          </w:pPr>
          <w:r w:rsidRPr="001D2C7A">
            <w:rPr>
              <w:rFonts w:ascii="Times New Roman" w:eastAsia="Arial" w:hAnsi="Times New Roman" w:cs="Times New Roman"/>
              <w:b/>
              <w:color w:val="632423"/>
              <w:sz w:val="36"/>
              <w:szCs w:val="32"/>
            </w:rPr>
            <w:t>ISYS 630 Project Management</w:t>
          </w:r>
        </w:p>
        <w:p w14:paraId="2D2E86A7" w14:textId="77777777" w:rsidR="009F2903" w:rsidRPr="001D2C7A" w:rsidRDefault="009F2903" w:rsidP="009F2903">
          <w:pPr>
            <w:spacing w:line="480" w:lineRule="auto"/>
            <w:jc w:val="center"/>
            <w:rPr>
              <w:rFonts w:ascii="Times New Roman" w:eastAsia="Arial" w:hAnsi="Times New Roman" w:cs="Times New Roman"/>
              <w:b/>
              <w:color w:val="632423"/>
              <w:sz w:val="36"/>
              <w:szCs w:val="32"/>
            </w:rPr>
          </w:pPr>
          <w:r w:rsidRPr="001D2C7A">
            <w:rPr>
              <w:rFonts w:ascii="Times New Roman" w:eastAsia="Arial" w:hAnsi="Times New Roman" w:cs="Times New Roman"/>
              <w:b/>
              <w:color w:val="632423"/>
              <w:sz w:val="36"/>
              <w:szCs w:val="32"/>
            </w:rPr>
            <w:t>Pie Pub Restaurant</w:t>
          </w:r>
        </w:p>
        <w:p w14:paraId="6CF0897C" w14:textId="77777777" w:rsidR="009F2903" w:rsidRPr="001D2C7A" w:rsidRDefault="009F2903" w:rsidP="009F2903">
          <w:pPr>
            <w:spacing w:line="480" w:lineRule="auto"/>
            <w:jc w:val="center"/>
            <w:rPr>
              <w:rFonts w:ascii="Times New Roman" w:eastAsia="Arial" w:hAnsi="Times New Roman" w:cs="Times New Roman"/>
              <w:b/>
              <w:color w:val="632423"/>
              <w:sz w:val="36"/>
              <w:szCs w:val="32"/>
              <w:u w:val="single"/>
            </w:rPr>
          </w:pPr>
          <w:r w:rsidRPr="001D2C7A">
            <w:rPr>
              <w:rFonts w:ascii="Times New Roman" w:eastAsia="Arial" w:hAnsi="Times New Roman" w:cs="Times New Roman"/>
              <w:b/>
              <w:color w:val="632423"/>
              <w:sz w:val="36"/>
              <w:szCs w:val="32"/>
              <w:u w:val="single"/>
            </w:rPr>
            <w:t>Project Communications Plan</w:t>
          </w:r>
        </w:p>
        <w:p w14:paraId="62D74B90" w14:textId="77777777" w:rsidR="009F2903" w:rsidRPr="001D2C7A" w:rsidRDefault="009F2903" w:rsidP="009F2903">
          <w:pPr>
            <w:rPr>
              <w:rFonts w:ascii="Times New Roman" w:hAnsi="Times New Roman" w:cs="Times New Roman"/>
            </w:rPr>
          </w:pPr>
        </w:p>
        <w:p w14:paraId="787AB457" w14:textId="77777777" w:rsidR="009F2903" w:rsidRPr="001D2C7A" w:rsidRDefault="009F2903" w:rsidP="009F2903">
          <w:pPr>
            <w:rPr>
              <w:rFonts w:ascii="Times New Roman" w:hAnsi="Times New Roman" w:cs="Times New Roman"/>
            </w:rPr>
          </w:pPr>
        </w:p>
        <w:p w14:paraId="1665766D" w14:textId="77777777" w:rsidR="009F2903" w:rsidRPr="001D2C7A" w:rsidRDefault="009F2903" w:rsidP="009F2903">
          <w:pPr>
            <w:rPr>
              <w:rFonts w:ascii="Times New Roman" w:hAnsi="Times New Roman" w:cs="Times New Roman"/>
            </w:rPr>
          </w:pPr>
        </w:p>
        <w:p w14:paraId="4D7D0126" w14:textId="77777777" w:rsidR="009F2903" w:rsidRPr="001D2C7A" w:rsidRDefault="009F2903" w:rsidP="009F2903">
          <w:pPr>
            <w:rPr>
              <w:rFonts w:ascii="Times New Roman" w:hAnsi="Times New Roman" w:cs="Times New Roman"/>
            </w:rPr>
          </w:pPr>
        </w:p>
        <w:p w14:paraId="4FA1E891" w14:textId="77777777" w:rsidR="009F2903" w:rsidRPr="001D2C7A" w:rsidRDefault="009F2903" w:rsidP="009F2903">
          <w:pPr>
            <w:rPr>
              <w:rFonts w:ascii="Times New Roman" w:hAnsi="Times New Roman" w:cs="Times New Roman"/>
            </w:rPr>
          </w:pPr>
        </w:p>
        <w:p w14:paraId="1163F3BF" w14:textId="77777777" w:rsidR="009F2903" w:rsidRPr="001D2C7A" w:rsidRDefault="009F2903" w:rsidP="009F2903">
          <w:pPr>
            <w:rPr>
              <w:rFonts w:ascii="Times New Roman" w:hAnsi="Times New Roman" w:cs="Times New Roman"/>
            </w:rPr>
          </w:pPr>
        </w:p>
        <w:p w14:paraId="428A9D89" w14:textId="77777777" w:rsidR="009F2903" w:rsidRPr="001D2C7A" w:rsidRDefault="009F2903" w:rsidP="009F2903">
          <w:pPr>
            <w:rPr>
              <w:rFonts w:ascii="Times New Roman" w:hAnsi="Times New Roman" w:cs="Times New Roman"/>
            </w:rPr>
          </w:pPr>
        </w:p>
        <w:p w14:paraId="5ACA5E9E" w14:textId="77777777" w:rsidR="009F2903" w:rsidRPr="001D2C7A" w:rsidRDefault="009F2903" w:rsidP="009F2903">
          <w:pPr>
            <w:rPr>
              <w:rFonts w:ascii="Times New Roman" w:hAnsi="Times New Roman" w:cs="Times New Roman"/>
            </w:rPr>
          </w:pPr>
        </w:p>
        <w:p w14:paraId="209CC90A" w14:textId="77777777" w:rsidR="009F2903" w:rsidRPr="001D2C7A" w:rsidRDefault="009F2903" w:rsidP="009F2903">
          <w:pPr>
            <w:rPr>
              <w:rFonts w:ascii="Times New Roman" w:hAnsi="Times New Roman" w:cs="Times New Roman"/>
            </w:rPr>
          </w:pPr>
        </w:p>
        <w:p w14:paraId="39D93EDA" w14:textId="77777777" w:rsidR="009F2903" w:rsidRPr="001D2C7A" w:rsidRDefault="009F2903" w:rsidP="009F2903">
          <w:pPr>
            <w:rPr>
              <w:rFonts w:ascii="Times New Roman" w:hAnsi="Times New Roman" w:cs="Times New Roman"/>
            </w:rPr>
          </w:pPr>
        </w:p>
        <w:p w14:paraId="5E4D1034" w14:textId="77777777" w:rsidR="009F2903" w:rsidRPr="001D2C7A" w:rsidRDefault="009F2903" w:rsidP="009F2903">
          <w:pPr>
            <w:rPr>
              <w:rFonts w:ascii="Times New Roman" w:hAnsi="Times New Roman" w:cs="Times New Roman"/>
            </w:rPr>
          </w:pPr>
        </w:p>
        <w:p w14:paraId="4D738104" w14:textId="77777777" w:rsidR="009F2903" w:rsidRPr="001D2C7A" w:rsidRDefault="009F2903" w:rsidP="009F2903">
          <w:pPr>
            <w:jc w:val="center"/>
            <w:rPr>
              <w:rFonts w:ascii="Times New Roman" w:hAnsi="Times New Roman" w:cs="Times New Roman"/>
            </w:rPr>
          </w:pPr>
          <w:r w:rsidRPr="001D2C7A">
            <w:rPr>
              <w:rFonts w:ascii="Times New Roman" w:hAnsi="Times New Roman" w:cs="Times New Roman"/>
              <w:color w:val="943634"/>
              <w:sz w:val="28"/>
              <w:szCs w:val="28"/>
            </w:rPr>
            <w:t>Group 3</w:t>
          </w:r>
        </w:p>
        <w:p w14:paraId="63296665" w14:textId="77777777" w:rsidR="009F2903" w:rsidRPr="001D2C7A" w:rsidRDefault="009F2903" w:rsidP="009F2903">
          <w:pPr>
            <w:spacing w:line="480" w:lineRule="auto"/>
            <w:jc w:val="center"/>
            <w:rPr>
              <w:rFonts w:ascii="Times New Roman" w:hAnsi="Times New Roman" w:cs="Times New Roman"/>
            </w:rPr>
          </w:pPr>
          <w:r w:rsidRPr="001D2C7A">
            <w:rPr>
              <w:rFonts w:ascii="Times New Roman" w:hAnsi="Times New Roman" w:cs="Times New Roman"/>
              <w:b/>
              <w:color w:val="632423"/>
              <w:sz w:val="28"/>
              <w:szCs w:val="28"/>
              <w:u w:val="single"/>
            </w:rPr>
            <w:t>Team members</w:t>
          </w:r>
        </w:p>
        <w:p w14:paraId="464A18C4" w14:textId="77777777" w:rsidR="009F2903" w:rsidRPr="001D2C7A" w:rsidRDefault="009F2903" w:rsidP="009F2903">
          <w:pPr>
            <w:spacing w:line="480" w:lineRule="auto"/>
            <w:jc w:val="center"/>
            <w:rPr>
              <w:rFonts w:ascii="Times New Roman" w:hAnsi="Times New Roman" w:cs="Times New Roman"/>
              <w:color w:val="943634"/>
              <w:sz w:val="24"/>
              <w:szCs w:val="24"/>
            </w:rPr>
          </w:pPr>
          <w:r w:rsidRPr="001D2C7A">
            <w:rPr>
              <w:rFonts w:ascii="Times New Roman" w:hAnsi="Times New Roman" w:cs="Times New Roman"/>
              <w:color w:val="943634"/>
              <w:sz w:val="24"/>
              <w:szCs w:val="24"/>
            </w:rPr>
            <w:t xml:space="preserve">Abeer </w:t>
          </w:r>
          <w:proofErr w:type="spellStart"/>
          <w:r w:rsidRPr="001D2C7A">
            <w:rPr>
              <w:rFonts w:ascii="Times New Roman" w:hAnsi="Times New Roman" w:cs="Times New Roman"/>
              <w:color w:val="943634"/>
              <w:sz w:val="24"/>
              <w:szCs w:val="24"/>
            </w:rPr>
            <w:t>K</w:t>
          </w:r>
          <w:bookmarkStart w:id="0" w:name="_GoBack"/>
          <w:bookmarkEnd w:id="0"/>
          <w:r w:rsidRPr="001D2C7A">
            <w:rPr>
              <w:rFonts w:ascii="Times New Roman" w:hAnsi="Times New Roman" w:cs="Times New Roman"/>
              <w:color w:val="943634"/>
              <w:sz w:val="24"/>
              <w:szCs w:val="24"/>
            </w:rPr>
            <w:t>atiyal</w:t>
          </w:r>
          <w:proofErr w:type="spellEnd"/>
          <w:r w:rsidRPr="001D2C7A">
            <w:rPr>
              <w:rFonts w:ascii="Times New Roman" w:hAnsi="Times New Roman" w:cs="Times New Roman"/>
              <w:color w:val="943634"/>
              <w:sz w:val="24"/>
              <w:szCs w:val="24"/>
            </w:rPr>
            <w:t xml:space="preserve">   |   Aditya </w:t>
          </w:r>
          <w:proofErr w:type="spellStart"/>
          <w:r w:rsidRPr="001D2C7A">
            <w:rPr>
              <w:rFonts w:ascii="Times New Roman" w:hAnsi="Times New Roman" w:cs="Times New Roman"/>
              <w:color w:val="943634"/>
              <w:sz w:val="24"/>
              <w:szCs w:val="24"/>
            </w:rPr>
            <w:t>Purandare</w:t>
          </w:r>
          <w:proofErr w:type="spellEnd"/>
          <w:r w:rsidRPr="001D2C7A">
            <w:rPr>
              <w:rFonts w:ascii="Times New Roman" w:hAnsi="Times New Roman" w:cs="Times New Roman"/>
              <w:color w:val="943634"/>
              <w:sz w:val="24"/>
              <w:szCs w:val="24"/>
            </w:rPr>
            <w:t xml:space="preserve">   |   </w:t>
          </w:r>
          <w:proofErr w:type="spellStart"/>
          <w:r w:rsidRPr="001D2C7A">
            <w:rPr>
              <w:rFonts w:ascii="Times New Roman" w:hAnsi="Times New Roman" w:cs="Times New Roman"/>
              <w:color w:val="943634"/>
              <w:sz w:val="24"/>
              <w:szCs w:val="24"/>
            </w:rPr>
            <w:t>Sneha</w:t>
          </w:r>
          <w:proofErr w:type="spellEnd"/>
          <w:r w:rsidRPr="001D2C7A">
            <w:rPr>
              <w:rFonts w:ascii="Times New Roman" w:hAnsi="Times New Roman" w:cs="Times New Roman"/>
              <w:color w:val="943634"/>
              <w:sz w:val="24"/>
              <w:szCs w:val="24"/>
            </w:rPr>
            <w:t xml:space="preserve"> </w:t>
          </w:r>
          <w:proofErr w:type="spellStart"/>
          <w:r w:rsidRPr="001D2C7A">
            <w:rPr>
              <w:rFonts w:ascii="Times New Roman" w:hAnsi="Times New Roman" w:cs="Times New Roman"/>
              <w:color w:val="943634"/>
              <w:sz w:val="24"/>
              <w:szCs w:val="24"/>
            </w:rPr>
            <w:t>Chandrashekaraiah</w:t>
          </w:r>
          <w:proofErr w:type="spellEnd"/>
        </w:p>
        <w:p w14:paraId="23A4FC82" w14:textId="77777777" w:rsidR="002248CF" w:rsidRPr="001D2C7A" w:rsidRDefault="00C82471">
          <w:pPr>
            <w:rPr>
              <w:rFonts w:ascii="Times New Roman" w:hAnsi="Times New Roman" w:cs="Times New Roman"/>
              <w:noProof/>
              <w:color w:val="775F55" w:themeColor="text2"/>
              <w:sz w:val="32"/>
              <w:szCs w:val="40"/>
            </w:rPr>
          </w:pPr>
        </w:p>
      </w:sdtContent>
    </w:sdt>
    <w:sdt>
      <w:sdtPr>
        <w:rPr>
          <w:rFonts w:ascii="Times New Roman" w:hAnsi="Times New Roman" w:cs="Times New Roman"/>
        </w:rPr>
        <w:alias w:val="Title"/>
        <w:tag w:val=""/>
        <w:id w:val="172247804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B77D0E2" w14:textId="77777777" w:rsidR="002248CF" w:rsidRPr="001D2C7A" w:rsidRDefault="00A16343">
          <w:pPr>
            <w:pStyle w:val="Heading1"/>
            <w:rPr>
              <w:rFonts w:ascii="Times New Roman" w:hAnsi="Times New Roman" w:cs="Times New Roman"/>
            </w:rPr>
          </w:pPr>
          <w:r w:rsidRPr="001D2C7A">
            <w:rPr>
              <w:rFonts w:ascii="Times New Roman" w:hAnsi="Times New Roman" w:cs="Times New Roman"/>
            </w:rPr>
            <w:t>Project Communication Plan</w:t>
          </w:r>
        </w:p>
      </w:sdtContent>
    </w:sdt>
    <w:p w14:paraId="0E9536C9" w14:textId="77777777" w:rsidR="00716DDD" w:rsidRPr="001D2C7A" w:rsidRDefault="00716DDD">
      <w:pPr>
        <w:rPr>
          <w:rFonts w:ascii="Times New Roman" w:hAnsi="Times New Roman" w:cs="Times New Roman"/>
        </w:rPr>
      </w:pPr>
    </w:p>
    <w:p w14:paraId="0D6377D7" w14:textId="38544CAA" w:rsidR="002248CF" w:rsidRPr="001D2C7A" w:rsidRDefault="00B365B0" w:rsidP="0098184D">
      <w:pPr>
        <w:jc w:val="both"/>
        <w:rPr>
          <w:rFonts w:ascii="Times New Roman" w:hAnsi="Times New Roman" w:cs="Times New Roman"/>
        </w:rPr>
      </w:pPr>
      <w:r w:rsidRPr="001D2C7A">
        <w:rPr>
          <w:rFonts w:ascii="Times New Roman" w:hAnsi="Times New Roman" w:cs="Times New Roman"/>
        </w:rPr>
        <w:t xml:space="preserve">The project communication plan is structure describing the documents that needs to be shared, with whom it should be shared and how frequently do these documents be updated </w:t>
      </w:r>
      <w:r w:rsidR="00882A13" w:rsidRPr="001D2C7A">
        <w:rPr>
          <w:rFonts w:ascii="Times New Roman" w:hAnsi="Times New Roman" w:cs="Times New Roman"/>
        </w:rPr>
        <w:t>or a refresh copy be sent out. This is an official dossier for managing documents, the recipients and the frequency with which it needs to be sent out</w:t>
      </w:r>
      <w:r w:rsidR="00081FA2">
        <w:rPr>
          <w:rFonts w:ascii="Times New Roman" w:hAnsi="Times New Roman" w:cs="Times New Roman"/>
        </w:rPr>
        <w:t xml:space="preserve">. </w:t>
      </w:r>
    </w:p>
    <w:p w14:paraId="3BF93D23" w14:textId="77777777" w:rsidR="002248CF" w:rsidRPr="001D2C7A" w:rsidRDefault="00A16343" w:rsidP="00716DDD">
      <w:pPr>
        <w:pStyle w:val="Heading3"/>
        <w:jc w:val="center"/>
        <w:rPr>
          <w:rFonts w:ascii="Times New Roman" w:hAnsi="Times New Roman" w:cs="Times New Roman"/>
        </w:rPr>
      </w:pPr>
      <w:r w:rsidRPr="001D2C7A">
        <w:rPr>
          <w:rFonts w:ascii="Times New Roman" w:hAnsi="Times New Roman" w:cs="Times New Roman"/>
        </w:rPr>
        <w:t>Project communication table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roject communication table"/>
      </w:tblPr>
      <w:tblGrid>
        <w:gridCol w:w="2579"/>
        <w:gridCol w:w="1672"/>
        <w:gridCol w:w="1758"/>
        <w:gridCol w:w="1756"/>
        <w:gridCol w:w="1595"/>
      </w:tblGrid>
      <w:tr w:rsidR="006002D9" w:rsidRPr="001D2C7A" w14:paraId="754FCB49" w14:textId="77777777" w:rsidTr="00AF7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tcBorders>
              <w:top w:val="nil"/>
              <w:left w:val="nil"/>
            </w:tcBorders>
            <w:vAlign w:val="center"/>
          </w:tcPr>
          <w:p w14:paraId="63AB2CDF" w14:textId="4F9F891E" w:rsidR="00B365B0" w:rsidRPr="001D2C7A" w:rsidRDefault="00B365B0" w:rsidP="008844AA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 w:rsidRPr="001D2C7A">
              <w:rPr>
                <w:rFonts w:ascii="Times New Roman" w:hAnsi="Times New Roman" w:cs="Times New Roman"/>
              </w:rPr>
              <w:t>Document</w:t>
            </w:r>
            <w:r w:rsidR="006002D9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672" w:type="dxa"/>
            <w:tcBorders>
              <w:top w:val="nil"/>
            </w:tcBorders>
            <w:vAlign w:val="center"/>
          </w:tcPr>
          <w:p w14:paraId="38E559F4" w14:textId="5DE5F0B9" w:rsidR="00B365B0" w:rsidRPr="001D2C7A" w:rsidRDefault="006002D9" w:rsidP="008844AA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</w:t>
            </w:r>
          </w:p>
        </w:tc>
        <w:tc>
          <w:tcPr>
            <w:tcW w:w="1758" w:type="dxa"/>
            <w:tcBorders>
              <w:top w:val="nil"/>
            </w:tcBorders>
            <w:vAlign w:val="center"/>
          </w:tcPr>
          <w:p w14:paraId="51B8B18B" w14:textId="75BB26AB" w:rsidR="00B365B0" w:rsidRPr="001D2C7A" w:rsidRDefault="006002D9" w:rsidP="008844AA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person</w:t>
            </w:r>
          </w:p>
        </w:tc>
        <w:tc>
          <w:tcPr>
            <w:tcW w:w="1756" w:type="dxa"/>
            <w:tcBorders>
              <w:top w:val="nil"/>
            </w:tcBorders>
            <w:vAlign w:val="center"/>
          </w:tcPr>
          <w:p w14:paraId="357FFB69" w14:textId="77777777" w:rsidR="00B365B0" w:rsidRPr="001D2C7A" w:rsidRDefault="00B365B0" w:rsidP="008844AA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D2C7A">
              <w:rPr>
                <w:rFonts w:ascii="Times New Roman" w:hAnsi="Times New Roman" w:cs="Times New Roman"/>
              </w:rPr>
              <w:t>Communications Channel</w:t>
            </w:r>
          </w:p>
        </w:tc>
        <w:tc>
          <w:tcPr>
            <w:tcW w:w="1595" w:type="dxa"/>
            <w:tcBorders>
              <w:top w:val="nil"/>
              <w:right w:val="nil"/>
            </w:tcBorders>
            <w:vAlign w:val="center"/>
          </w:tcPr>
          <w:p w14:paraId="09DCC3CA" w14:textId="4860B6FE" w:rsidR="00B365B0" w:rsidRPr="001D2C7A" w:rsidRDefault="006002D9" w:rsidP="008844AA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</w:t>
            </w:r>
          </w:p>
        </w:tc>
      </w:tr>
      <w:tr w:rsidR="006002D9" w:rsidRPr="001D2C7A" w14:paraId="797C22AD" w14:textId="77777777" w:rsidTr="00AF7CEF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tcBorders>
              <w:left w:val="nil"/>
            </w:tcBorders>
            <w:vAlign w:val="center"/>
          </w:tcPr>
          <w:p w14:paraId="1136A47C" w14:textId="77777777" w:rsidR="00B365B0" w:rsidRPr="001D2C7A" w:rsidRDefault="00B365B0" w:rsidP="008844AA">
            <w:pPr>
              <w:pStyle w:val="Tabletext"/>
              <w:rPr>
                <w:rFonts w:ascii="Times New Roman" w:hAnsi="Times New Roman" w:cs="Times New Roman"/>
                <w:b w:val="0"/>
              </w:rPr>
            </w:pPr>
            <w:r w:rsidRPr="001D2C7A">
              <w:rPr>
                <w:rFonts w:ascii="Times New Roman" w:hAnsi="Times New Roman" w:cs="Times New Roman"/>
                <w:b w:val="0"/>
              </w:rPr>
              <w:t>Team Contract</w:t>
            </w:r>
          </w:p>
        </w:tc>
        <w:tc>
          <w:tcPr>
            <w:tcW w:w="1672" w:type="dxa"/>
            <w:vAlign w:val="center"/>
          </w:tcPr>
          <w:p w14:paraId="7850F159" w14:textId="5B8CA6E8" w:rsidR="00B365B0" w:rsidRPr="001D2C7A" w:rsidRDefault="006002D9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Owner, Sponsor &amp; Manager</w:t>
            </w:r>
          </w:p>
        </w:tc>
        <w:tc>
          <w:tcPr>
            <w:tcW w:w="1758" w:type="dxa"/>
            <w:vAlign w:val="center"/>
          </w:tcPr>
          <w:p w14:paraId="5447EE66" w14:textId="0B91468C" w:rsidR="00B365B0" w:rsidRPr="001D2C7A" w:rsidRDefault="006002D9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Sneha</w:t>
            </w:r>
            <w:proofErr w:type="spellEnd"/>
            <w:r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1756" w:type="dxa"/>
            <w:vAlign w:val="center"/>
          </w:tcPr>
          <w:p w14:paraId="66919DB0" w14:textId="3707A12E" w:rsidR="00B365B0" w:rsidRPr="001D2C7A" w:rsidRDefault="006002D9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 copy</w:t>
            </w:r>
          </w:p>
        </w:tc>
        <w:tc>
          <w:tcPr>
            <w:tcW w:w="1595" w:type="dxa"/>
            <w:tcBorders>
              <w:right w:val="nil"/>
            </w:tcBorders>
            <w:vAlign w:val="center"/>
          </w:tcPr>
          <w:p w14:paraId="7B5B5295" w14:textId="7100AF21" w:rsidR="00B365B0" w:rsidRPr="001D2C7A" w:rsidRDefault="006002D9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week of project</w:t>
            </w:r>
          </w:p>
        </w:tc>
      </w:tr>
      <w:tr w:rsidR="006002D9" w:rsidRPr="001D2C7A" w14:paraId="117AB1C9" w14:textId="77777777" w:rsidTr="00AF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tcBorders>
              <w:left w:val="nil"/>
            </w:tcBorders>
            <w:vAlign w:val="center"/>
          </w:tcPr>
          <w:p w14:paraId="2A4B2D20" w14:textId="77777777" w:rsidR="00B365B0" w:rsidRPr="001D2C7A" w:rsidRDefault="00B365B0" w:rsidP="008844AA">
            <w:pPr>
              <w:pStyle w:val="Tabletext"/>
              <w:rPr>
                <w:rFonts w:ascii="Times New Roman" w:hAnsi="Times New Roman" w:cs="Times New Roman"/>
                <w:b w:val="0"/>
              </w:rPr>
            </w:pPr>
            <w:r w:rsidRPr="001D2C7A">
              <w:rPr>
                <w:rFonts w:ascii="Times New Roman" w:hAnsi="Times New Roman" w:cs="Times New Roman"/>
                <w:b w:val="0"/>
              </w:rPr>
              <w:t>Project Summary</w:t>
            </w:r>
          </w:p>
        </w:tc>
        <w:tc>
          <w:tcPr>
            <w:tcW w:w="1672" w:type="dxa"/>
            <w:vAlign w:val="center"/>
          </w:tcPr>
          <w:p w14:paraId="210EFC38" w14:textId="15E87025" w:rsidR="00B365B0" w:rsidRPr="001D2C7A" w:rsidRDefault="006002D9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Owner, Sponsor &amp; Manager</w:t>
            </w:r>
          </w:p>
        </w:tc>
        <w:tc>
          <w:tcPr>
            <w:tcW w:w="1758" w:type="dxa"/>
            <w:vAlign w:val="center"/>
          </w:tcPr>
          <w:p w14:paraId="56EEB0C8" w14:textId="7B8153FE" w:rsidR="00B365B0" w:rsidRPr="001D2C7A" w:rsidRDefault="00AF7CEF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Sneha</w:t>
            </w:r>
            <w:proofErr w:type="spellEnd"/>
            <w:r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1756" w:type="dxa"/>
            <w:vAlign w:val="center"/>
          </w:tcPr>
          <w:p w14:paraId="1E00CA97" w14:textId="2E2B3D58" w:rsidR="00B365B0" w:rsidRPr="001D2C7A" w:rsidRDefault="00AF7CEF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 copy</w:t>
            </w:r>
          </w:p>
        </w:tc>
        <w:tc>
          <w:tcPr>
            <w:tcW w:w="1595" w:type="dxa"/>
            <w:tcBorders>
              <w:right w:val="nil"/>
            </w:tcBorders>
            <w:vAlign w:val="center"/>
          </w:tcPr>
          <w:p w14:paraId="1F68C5D8" w14:textId="64100DB3" w:rsidR="00B365B0" w:rsidRPr="001D2C7A" w:rsidRDefault="00AF7CEF" w:rsidP="00AF7CE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First month of project </w:t>
            </w:r>
          </w:p>
        </w:tc>
      </w:tr>
      <w:tr w:rsidR="00AF7CEF" w:rsidRPr="001D2C7A" w14:paraId="36F83076" w14:textId="77777777" w:rsidTr="00AF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tcBorders>
              <w:left w:val="nil"/>
            </w:tcBorders>
            <w:vAlign w:val="center"/>
          </w:tcPr>
          <w:p w14:paraId="2B0315FB" w14:textId="77777777" w:rsidR="00AF7CEF" w:rsidRPr="001D2C7A" w:rsidRDefault="00AF7CEF" w:rsidP="008844AA">
            <w:pPr>
              <w:pStyle w:val="Tabletext"/>
              <w:rPr>
                <w:rFonts w:ascii="Times New Roman" w:hAnsi="Times New Roman" w:cs="Times New Roman"/>
                <w:b w:val="0"/>
              </w:rPr>
            </w:pPr>
            <w:r w:rsidRPr="001D2C7A">
              <w:rPr>
                <w:rFonts w:ascii="Times New Roman" w:hAnsi="Times New Roman" w:cs="Times New Roman"/>
                <w:b w:val="0"/>
              </w:rPr>
              <w:t>Project preliminary scope statement</w:t>
            </w:r>
          </w:p>
        </w:tc>
        <w:tc>
          <w:tcPr>
            <w:tcW w:w="1672" w:type="dxa"/>
            <w:vAlign w:val="center"/>
          </w:tcPr>
          <w:p w14:paraId="306F0D3C" w14:textId="6CD9566B" w:rsidR="00AF7CEF" w:rsidRPr="001D2C7A" w:rsidRDefault="00AF7CEF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Owner, Sponsor &amp; Manager</w:t>
            </w:r>
          </w:p>
        </w:tc>
        <w:tc>
          <w:tcPr>
            <w:tcW w:w="1758" w:type="dxa"/>
            <w:vAlign w:val="center"/>
          </w:tcPr>
          <w:p w14:paraId="2F5B827A" w14:textId="68D53CBB" w:rsidR="00AF7CEF" w:rsidRPr="001D2C7A" w:rsidRDefault="00AF7CEF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Sneha</w:t>
            </w:r>
            <w:proofErr w:type="spellEnd"/>
            <w:r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1756" w:type="dxa"/>
            <w:vAlign w:val="center"/>
          </w:tcPr>
          <w:p w14:paraId="64A94754" w14:textId="5787C77F" w:rsidR="00AF7CEF" w:rsidRPr="001D2C7A" w:rsidRDefault="00AF7CEF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 copy</w:t>
            </w:r>
          </w:p>
        </w:tc>
        <w:tc>
          <w:tcPr>
            <w:tcW w:w="1595" w:type="dxa"/>
            <w:tcBorders>
              <w:right w:val="nil"/>
            </w:tcBorders>
            <w:vAlign w:val="center"/>
          </w:tcPr>
          <w:p w14:paraId="4D224685" w14:textId="0EFD2CC1" w:rsidR="00AF7CEF" w:rsidRPr="001D2C7A" w:rsidRDefault="00AF7CEF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First month of project </w:t>
            </w:r>
          </w:p>
        </w:tc>
      </w:tr>
      <w:tr w:rsidR="000B30FC" w:rsidRPr="001D2C7A" w14:paraId="2EAFC66A" w14:textId="77777777" w:rsidTr="00AF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tcBorders>
              <w:left w:val="nil"/>
            </w:tcBorders>
            <w:vAlign w:val="center"/>
          </w:tcPr>
          <w:p w14:paraId="6A67F808" w14:textId="77777777" w:rsidR="000B30FC" w:rsidRPr="001D2C7A" w:rsidRDefault="000B30FC" w:rsidP="008844AA">
            <w:pPr>
              <w:pStyle w:val="Tabletext"/>
              <w:rPr>
                <w:rFonts w:ascii="Times New Roman" w:hAnsi="Times New Roman" w:cs="Times New Roman"/>
                <w:b w:val="0"/>
              </w:rPr>
            </w:pPr>
            <w:r w:rsidRPr="001D2C7A">
              <w:rPr>
                <w:rFonts w:ascii="Times New Roman" w:hAnsi="Times New Roman" w:cs="Times New Roman"/>
                <w:b w:val="0"/>
              </w:rPr>
              <w:t>Organizational Description</w:t>
            </w:r>
          </w:p>
        </w:tc>
        <w:tc>
          <w:tcPr>
            <w:tcW w:w="1672" w:type="dxa"/>
            <w:vAlign w:val="center"/>
          </w:tcPr>
          <w:p w14:paraId="31A32A97" w14:textId="146A7054" w:rsidR="000B30FC" w:rsidRPr="001D2C7A" w:rsidRDefault="000B30FC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owner, sponsor, team &amp; manager</w:t>
            </w:r>
          </w:p>
        </w:tc>
        <w:tc>
          <w:tcPr>
            <w:tcW w:w="1758" w:type="dxa"/>
            <w:vAlign w:val="center"/>
          </w:tcPr>
          <w:p w14:paraId="5BA5BAF8" w14:textId="4F17382F" w:rsidR="000B30FC" w:rsidRPr="001D2C7A" w:rsidRDefault="000B30FC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Sneha</w:t>
            </w:r>
            <w:proofErr w:type="spellEnd"/>
            <w:r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1756" w:type="dxa"/>
            <w:vAlign w:val="center"/>
          </w:tcPr>
          <w:p w14:paraId="0002AD51" w14:textId="733BB3EC" w:rsidR="000B30FC" w:rsidRPr="001D2C7A" w:rsidRDefault="000B30FC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 copy, Email</w:t>
            </w:r>
          </w:p>
        </w:tc>
        <w:tc>
          <w:tcPr>
            <w:tcW w:w="1595" w:type="dxa"/>
            <w:tcBorders>
              <w:right w:val="nil"/>
            </w:tcBorders>
            <w:vAlign w:val="center"/>
          </w:tcPr>
          <w:p w14:paraId="01BF9B27" w14:textId="6BE2E285" w:rsidR="000B30FC" w:rsidRPr="001D2C7A" w:rsidRDefault="000B30FC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First month of project </w:t>
            </w:r>
          </w:p>
        </w:tc>
      </w:tr>
      <w:tr w:rsidR="000B30FC" w:rsidRPr="001D2C7A" w14:paraId="4949F49E" w14:textId="77777777" w:rsidTr="00AF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tcBorders>
              <w:left w:val="nil"/>
            </w:tcBorders>
            <w:vAlign w:val="center"/>
          </w:tcPr>
          <w:p w14:paraId="285BAE5E" w14:textId="77777777" w:rsidR="000B30FC" w:rsidRPr="001D2C7A" w:rsidRDefault="000B30FC" w:rsidP="008844AA">
            <w:pPr>
              <w:pStyle w:val="Tabletext"/>
              <w:rPr>
                <w:rFonts w:ascii="Times New Roman" w:hAnsi="Times New Roman" w:cs="Times New Roman"/>
                <w:b w:val="0"/>
              </w:rPr>
            </w:pPr>
            <w:r w:rsidRPr="001D2C7A">
              <w:rPr>
                <w:rFonts w:ascii="Times New Roman" w:hAnsi="Times New Roman" w:cs="Times New Roman"/>
                <w:b w:val="0"/>
              </w:rPr>
              <w:t>Project charter</w:t>
            </w:r>
          </w:p>
        </w:tc>
        <w:tc>
          <w:tcPr>
            <w:tcW w:w="1672" w:type="dxa"/>
            <w:vAlign w:val="center"/>
          </w:tcPr>
          <w:p w14:paraId="603D2610" w14:textId="6C80FEC3" w:rsidR="000B30FC" w:rsidRPr="001D2C7A" w:rsidRDefault="000B30FC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Owner, Sponsor &amp; Manager</w:t>
            </w:r>
          </w:p>
        </w:tc>
        <w:tc>
          <w:tcPr>
            <w:tcW w:w="1758" w:type="dxa"/>
            <w:vAlign w:val="center"/>
          </w:tcPr>
          <w:p w14:paraId="24EA0C74" w14:textId="2BBA8171" w:rsidR="000B30FC" w:rsidRPr="001D2C7A" w:rsidRDefault="000B30FC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Sneha</w:t>
            </w:r>
            <w:proofErr w:type="spellEnd"/>
            <w:r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1756" w:type="dxa"/>
            <w:vAlign w:val="center"/>
          </w:tcPr>
          <w:p w14:paraId="41EC9369" w14:textId="7486ABC6" w:rsidR="000B30FC" w:rsidRPr="001D2C7A" w:rsidRDefault="000B30FC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 copy, Email</w:t>
            </w:r>
          </w:p>
        </w:tc>
        <w:tc>
          <w:tcPr>
            <w:tcW w:w="1595" w:type="dxa"/>
            <w:tcBorders>
              <w:right w:val="nil"/>
            </w:tcBorders>
            <w:vAlign w:val="center"/>
          </w:tcPr>
          <w:p w14:paraId="2BDFF1BF" w14:textId="241287E2" w:rsidR="000B30FC" w:rsidRPr="001D2C7A" w:rsidRDefault="000B30FC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First month of project </w:t>
            </w:r>
          </w:p>
        </w:tc>
      </w:tr>
      <w:tr w:rsidR="000B30FC" w:rsidRPr="001D2C7A" w14:paraId="71325FAF" w14:textId="77777777" w:rsidTr="00AF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tcBorders>
              <w:left w:val="nil"/>
            </w:tcBorders>
            <w:vAlign w:val="center"/>
          </w:tcPr>
          <w:p w14:paraId="353A2F22" w14:textId="77777777" w:rsidR="000B30FC" w:rsidRPr="001D2C7A" w:rsidRDefault="000B30FC" w:rsidP="008844AA">
            <w:pPr>
              <w:pStyle w:val="Tabletext"/>
              <w:rPr>
                <w:rFonts w:ascii="Times New Roman" w:hAnsi="Times New Roman" w:cs="Times New Roman"/>
                <w:b w:val="0"/>
              </w:rPr>
            </w:pPr>
            <w:r w:rsidRPr="001D2C7A">
              <w:rPr>
                <w:rFonts w:ascii="Times New Roman" w:hAnsi="Times New Roman" w:cs="Times New Roman"/>
                <w:b w:val="0"/>
              </w:rPr>
              <w:t>Revised Scope Statement</w:t>
            </w:r>
          </w:p>
        </w:tc>
        <w:tc>
          <w:tcPr>
            <w:tcW w:w="1672" w:type="dxa"/>
            <w:vAlign w:val="center"/>
          </w:tcPr>
          <w:p w14:paraId="142F0E1C" w14:textId="1D8920CD" w:rsidR="000B30FC" w:rsidRPr="001D2C7A" w:rsidRDefault="000B30FC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Owner, Sponsor &amp; Manager</w:t>
            </w:r>
          </w:p>
        </w:tc>
        <w:tc>
          <w:tcPr>
            <w:tcW w:w="1758" w:type="dxa"/>
            <w:vAlign w:val="center"/>
          </w:tcPr>
          <w:p w14:paraId="6C3D0B15" w14:textId="30BC29FF" w:rsidR="000B30FC" w:rsidRPr="001D2C7A" w:rsidRDefault="000B30FC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Sneha</w:t>
            </w:r>
            <w:proofErr w:type="spellEnd"/>
            <w:r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1756" w:type="dxa"/>
            <w:vAlign w:val="center"/>
          </w:tcPr>
          <w:p w14:paraId="7CDF0655" w14:textId="4F332DCF" w:rsidR="000B30FC" w:rsidRPr="001D2C7A" w:rsidRDefault="000B30FC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 copy, Email</w:t>
            </w:r>
          </w:p>
        </w:tc>
        <w:tc>
          <w:tcPr>
            <w:tcW w:w="1595" w:type="dxa"/>
            <w:tcBorders>
              <w:right w:val="nil"/>
            </w:tcBorders>
            <w:vAlign w:val="center"/>
          </w:tcPr>
          <w:p w14:paraId="1302E5B0" w14:textId="30E36B61" w:rsidR="000B30FC" w:rsidRPr="001D2C7A" w:rsidRDefault="000B30FC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Second month of project </w:t>
            </w:r>
          </w:p>
        </w:tc>
      </w:tr>
      <w:tr w:rsidR="000B30FC" w:rsidRPr="001D2C7A" w14:paraId="2326BD8F" w14:textId="77777777" w:rsidTr="00AF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tcBorders>
              <w:left w:val="nil"/>
            </w:tcBorders>
            <w:vAlign w:val="center"/>
          </w:tcPr>
          <w:p w14:paraId="348DB91B" w14:textId="77777777" w:rsidR="000B30FC" w:rsidRPr="001D2C7A" w:rsidRDefault="000B30FC" w:rsidP="008844AA">
            <w:pPr>
              <w:pStyle w:val="Tabletext"/>
              <w:rPr>
                <w:rFonts w:ascii="Times New Roman" w:hAnsi="Times New Roman" w:cs="Times New Roman"/>
                <w:b w:val="0"/>
              </w:rPr>
            </w:pPr>
            <w:r w:rsidRPr="001D2C7A">
              <w:rPr>
                <w:rFonts w:ascii="Times New Roman" w:hAnsi="Times New Roman" w:cs="Times New Roman"/>
                <w:b w:val="0"/>
              </w:rPr>
              <w:t>Work breakdown structure</w:t>
            </w:r>
          </w:p>
        </w:tc>
        <w:tc>
          <w:tcPr>
            <w:tcW w:w="1672" w:type="dxa"/>
            <w:vAlign w:val="center"/>
          </w:tcPr>
          <w:p w14:paraId="3C031674" w14:textId="4038E237" w:rsidR="000B30FC" w:rsidRPr="001D2C7A" w:rsidRDefault="007B13CE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Manager, owner, team leads</w:t>
            </w:r>
          </w:p>
        </w:tc>
        <w:tc>
          <w:tcPr>
            <w:tcW w:w="1758" w:type="dxa"/>
            <w:vAlign w:val="center"/>
          </w:tcPr>
          <w:p w14:paraId="5D812B38" w14:textId="536FCCFD" w:rsidR="000B30FC" w:rsidRPr="001D2C7A" w:rsidRDefault="007B13CE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Sneha</w:t>
            </w:r>
            <w:proofErr w:type="spellEnd"/>
            <w:r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1756" w:type="dxa"/>
            <w:vAlign w:val="center"/>
          </w:tcPr>
          <w:p w14:paraId="3F63DD55" w14:textId="490172F5" w:rsidR="000B30FC" w:rsidRPr="001D2C7A" w:rsidRDefault="007B13CE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 copy, Email</w:t>
            </w:r>
          </w:p>
        </w:tc>
        <w:tc>
          <w:tcPr>
            <w:tcW w:w="1595" w:type="dxa"/>
            <w:tcBorders>
              <w:right w:val="nil"/>
            </w:tcBorders>
            <w:vAlign w:val="center"/>
          </w:tcPr>
          <w:p w14:paraId="752EE57C" w14:textId="07509B80" w:rsidR="000B30FC" w:rsidRPr="001D2C7A" w:rsidRDefault="007B13CE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month of project</w:t>
            </w:r>
          </w:p>
        </w:tc>
      </w:tr>
      <w:tr w:rsidR="000B30FC" w:rsidRPr="001D2C7A" w14:paraId="1DEF957D" w14:textId="77777777" w:rsidTr="00AF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tcBorders>
              <w:left w:val="nil"/>
            </w:tcBorders>
            <w:vAlign w:val="center"/>
          </w:tcPr>
          <w:p w14:paraId="2042E600" w14:textId="77777777" w:rsidR="000B30FC" w:rsidRPr="001D2C7A" w:rsidRDefault="000B30FC" w:rsidP="008844AA">
            <w:pPr>
              <w:pStyle w:val="Tabletext"/>
              <w:rPr>
                <w:rFonts w:ascii="Times New Roman" w:hAnsi="Times New Roman" w:cs="Times New Roman"/>
                <w:b w:val="0"/>
              </w:rPr>
            </w:pPr>
            <w:r w:rsidRPr="001D2C7A">
              <w:rPr>
                <w:rFonts w:ascii="Times New Roman" w:hAnsi="Times New Roman" w:cs="Times New Roman"/>
                <w:b w:val="0"/>
              </w:rPr>
              <w:t>Stakeholder Analysis</w:t>
            </w:r>
          </w:p>
        </w:tc>
        <w:tc>
          <w:tcPr>
            <w:tcW w:w="1672" w:type="dxa"/>
            <w:vAlign w:val="center"/>
          </w:tcPr>
          <w:p w14:paraId="417E59AE" w14:textId="70881C4F" w:rsidR="000B30FC" w:rsidRPr="001D2C7A" w:rsidRDefault="007B13CE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1758" w:type="dxa"/>
            <w:vAlign w:val="center"/>
          </w:tcPr>
          <w:p w14:paraId="27432D39" w14:textId="3615EC4D" w:rsidR="000B30FC" w:rsidRPr="001D2C7A" w:rsidRDefault="007B13CE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Sneha</w:t>
            </w:r>
            <w:proofErr w:type="spellEnd"/>
            <w:r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1756" w:type="dxa"/>
            <w:vAlign w:val="center"/>
          </w:tcPr>
          <w:p w14:paraId="572AA259" w14:textId="523CD2BA" w:rsidR="000B30FC" w:rsidRPr="001D2C7A" w:rsidRDefault="007B13CE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595" w:type="dxa"/>
            <w:tcBorders>
              <w:right w:val="nil"/>
            </w:tcBorders>
            <w:vAlign w:val="center"/>
          </w:tcPr>
          <w:p w14:paraId="19A3047B" w14:textId="746CA523" w:rsidR="000B30FC" w:rsidRPr="001D2C7A" w:rsidRDefault="007B13CE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month of project</w:t>
            </w:r>
          </w:p>
        </w:tc>
      </w:tr>
      <w:tr w:rsidR="000B30FC" w:rsidRPr="001D2C7A" w14:paraId="1DCC40F0" w14:textId="77777777" w:rsidTr="007B13C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tcBorders>
              <w:left w:val="nil"/>
            </w:tcBorders>
            <w:vAlign w:val="center"/>
          </w:tcPr>
          <w:p w14:paraId="0B4695BC" w14:textId="77777777" w:rsidR="000B30FC" w:rsidRPr="001D2C7A" w:rsidRDefault="000B30FC" w:rsidP="008844AA">
            <w:pPr>
              <w:pStyle w:val="Tabletext"/>
              <w:rPr>
                <w:rFonts w:ascii="Times New Roman" w:hAnsi="Times New Roman" w:cs="Times New Roman"/>
                <w:b w:val="0"/>
              </w:rPr>
            </w:pPr>
            <w:r w:rsidRPr="001D2C7A">
              <w:rPr>
                <w:rFonts w:ascii="Times New Roman" w:hAnsi="Times New Roman" w:cs="Times New Roman"/>
                <w:b w:val="0"/>
              </w:rPr>
              <w:t>Gantt Chart</w:t>
            </w:r>
          </w:p>
        </w:tc>
        <w:tc>
          <w:tcPr>
            <w:tcW w:w="1672" w:type="dxa"/>
            <w:vAlign w:val="center"/>
          </w:tcPr>
          <w:p w14:paraId="2DEAFF0D" w14:textId="46938B05" w:rsidR="000B30FC" w:rsidRPr="001D2C7A" w:rsidRDefault="00F00EB4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team &amp;</w:t>
            </w:r>
            <w:r w:rsidR="005F6DCE">
              <w:rPr>
                <w:rFonts w:ascii="Times New Roman" w:hAnsi="Times New Roman" w:cs="Times New Roman"/>
              </w:rPr>
              <w:t xml:space="preserve"> manager</w:t>
            </w:r>
          </w:p>
        </w:tc>
        <w:tc>
          <w:tcPr>
            <w:tcW w:w="1758" w:type="dxa"/>
            <w:vAlign w:val="center"/>
          </w:tcPr>
          <w:p w14:paraId="2B476094" w14:textId="0194BD93" w:rsidR="000B30FC" w:rsidRPr="001D2C7A" w:rsidRDefault="0040218C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Sneha</w:t>
            </w:r>
            <w:proofErr w:type="spellEnd"/>
            <w:r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1756" w:type="dxa"/>
            <w:vAlign w:val="center"/>
          </w:tcPr>
          <w:p w14:paraId="6C50D2D9" w14:textId="124F2E56" w:rsidR="000B30FC" w:rsidRPr="001D2C7A" w:rsidRDefault="001B44C1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Email, slack</w:t>
            </w:r>
          </w:p>
        </w:tc>
        <w:tc>
          <w:tcPr>
            <w:tcW w:w="1595" w:type="dxa"/>
            <w:tcBorders>
              <w:right w:val="nil"/>
            </w:tcBorders>
            <w:vAlign w:val="center"/>
          </w:tcPr>
          <w:p w14:paraId="73B5BACD" w14:textId="041D1C45" w:rsidR="000B30FC" w:rsidRPr="001D2C7A" w:rsidRDefault="001B44C1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month of project</w:t>
            </w:r>
          </w:p>
        </w:tc>
      </w:tr>
      <w:tr w:rsidR="001B44C1" w:rsidRPr="001D2C7A" w14:paraId="013651B6" w14:textId="77777777" w:rsidTr="00AF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tcBorders>
              <w:left w:val="nil"/>
            </w:tcBorders>
            <w:vAlign w:val="center"/>
          </w:tcPr>
          <w:p w14:paraId="3FE3F168" w14:textId="77777777" w:rsidR="001B44C1" w:rsidRPr="001D2C7A" w:rsidRDefault="001B44C1" w:rsidP="008844AA">
            <w:pPr>
              <w:pStyle w:val="Tabletext"/>
              <w:rPr>
                <w:rFonts w:ascii="Times New Roman" w:hAnsi="Times New Roman" w:cs="Times New Roman"/>
                <w:b w:val="0"/>
              </w:rPr>
            </w:pPr>
            <w:r w:rsidRPr="001D2C7A">
              <w:rPr>
                <w:rFonts w:ascii="Times New Roman" w:hAnsi="Times New Roman" w:cs="Times New Roman"/>
                <w:b w:val="0"/>
              </w:rPr>
              <w:t>PERT Chart</w:t>
            </w:r>
          </w:p>
        </w:tc>
        <w:tc>
          <w:tcPr>
            <w:tcW w:w="1672" w:type="dxa"/>
            <w:vAlign w:val="center"/>
          </w:tcPr>
          <w:p w14:paraId="26B101CB" w14:textId="3BDC460D" w:rsidR="001B44C1" w:rsidRPr="001D2C7A" w:rsidRDefault="001B44C1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team &amp; manager</w:t>
            </w:r>
          </w:p>
        </w:tc>
        <w:tc>
          <w:tcPr>
            <w:tcW w:w="1758" w:type="dxa"/>
            <w:vAlign w:val="center"/>
          </w:tcPr>
          <w:p w14:paraId="6F9E8882" w14:textId="0C782510" w:rsidR="001B44C1" w:rsidRPr="001D2C7A" w:rsidRDefault="001B44C1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Sneha</w:t>
            </w:r>
            <w:proofErr w:type="spellEnd"/>
            <w:r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1756" w:type="dxa"/>
            <w:vAlign w:val="center"/>
          </w:tcPr>
          <w:p w14:paraId="2FE7D32C" w14:textId="78327D19" w:rsidR="001B44C1" w:rsidRPr="001D2C7A" w:rsidRDefault="001B44C1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Email, slack</w:t>
            </w:r>
          </w:p>
        </w:tc>
        <w:tc>
          <w:tcPr>
            <w:tcW w:w="1595" w:type="dxa"/>
            <w:tcBorders>
              <w:right w:val="nil"/>
            </w:tcBorders>
            <w:vAlign w:val="center"/>
          </w:tcPr>
          <w:p w14:paraId="6B9D00D8" w14:textId="43F62151" w:rsidR="001B44C1" w:rsidRPr="001D2C7A" w:rsidRDefault="001B44C1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month of project</w:t>
            </w:r>
          </w:p>
        </w:tc>
      </w:tr>
      <w:tr w:rsidR="001B44C1" w:rsidRPr="001D2C7A" w14:paraId="0B95FE35" w14:textId="77777777" w:rsidTr="00AF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tcBorders>
              <w:left w:val="nil"/>
            </w:tcBorders>
            <w:vAlign w:val="center"/>
          </w:tcPr>
          <w:p w14:paraId="1BE974AF" w14:textId="77777777" w:rsidR="001B44C1" w:rsidRPr="001D2C7A" w:rsidRDefault="001B44C1" w:rsidP="008844AA">
            <w:pPr>
              <w:pStyle w:val="Tabletext"/>
              <w:rPr>
                <w:rFonts w:ascii="Times New Roman" w:hAnsi="Times New Roman" w:cs="Times New Roman"/>
                <w:b w:val="0"/>
              </w:rPr>
            </w:pPr>
            <w:r w:rsidRPr="001D2C7A">
              <w:rPr>
                <w:rFonts w:ascii="Times New Roman" w:hAnsi="Times New Roman" w:cs="Times New Roman"/>
                <w:b w:val="0"/>
              </w:rPr>
              <w:t>Project budget</w:t>
            </w:r>
          </w:p>
        </w:tc>
        <w:tc>
          <w:tcPr>
            <w:tcW w:w="1672" w:type="dxa"/>
            <w:vAlign w:val="center"/>
          </w:tcPr>
          <w:p w14:paraId="662E0E94" w14:textId="7A2E37F6" w:rsidR="001B44C1" w:rsidRPr="001D2C7A" w:rsidRDefault="001B44C1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sponsor, owner &amp; manager</w:t>
            </w:r>
          </w:p>
        </w:tc>
        <w:tc>
          <w:tcPr>
            <w:tcW w:w="1758" w:type="dxa"/>
            <w:vAlign w:val="center"/>
          </w:tcPr>
          <w:p w14:paraId="0FF2212B" w14:textId="43C7FED3" w:rsidR="001B44C1" w:rsidRPr="001D2C7A" w:rsidRDefault="001B44C1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Sneha</w:t>
            </w:r>
            <w:proofErr w:type="spellEnd"/>
            <w:r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1756" w:type="dxa"/>
            <w:vAlign w:val="center"/>
          </w:tcPr>
          <w:p w14:paraId="56EF1EE0" w14:textId="1FA3B0A3" w:rsidR="001B44C1" w:rsidRPr="001D2C7A" w:rsidRDefault="001B44C1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 copy, Email</w:t>
            </w:r>
          </w:p>
        </w:tc>
        <w:tc>
          <w:tcPr>
            <w:tcW w:w="1595" w:type="dxa"/>
            <w:tcBorders>
              <w:right w:val="nil"/>
            </w:tcBorders>
            <w:vAlign w:val="center"/>
          </w:tcPr>
          <w:p w14:paraId="2E805051" w14:textId="729890FB" w:rsidR="001B44C1" w:rsidRPr="001D2C7A" w:rsidRDefault="001B44C1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month of project</w:t>
            </w:r>
          </w:p>
        </w:tc>
      </w:tr>
      <w:tr w:rsidR="00331C68" w:rsidRPr="001D2C7A" w14:paraId="294AB4EB" w14:textId="77777777" w:rsidTr="00331C68">
        <w:trPr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tcBorders>
              <w:left w:val="nil"/>
            </w:tcBorders>
            <w:vAlign w:val="center"/>
          </w:tcPr>
          <w:p w14:paraId="1445F55F" w14:textId="77777777" w:rsidR="00331C68" w:rsidRPr="001D2C7A" w:rsidRDefault="00331C68" w:rsidP="008844AA">
            <w:pPr>
              <w:pStyle w:val="Tabletext"/>
              <w:rPr>
                <w:rFonts w:ascii="Times New Roman" w:hAnsi="Times New Roman" w:cs="Times New Roman"/>
                <w:b w:val="0"/>
              </w:rPr>
            </w:pPr>
            <w:r w:rsidRPr="001D2C7A">
              <w:rPr>
                <w:rFonts w:ascii="Times New Roman" w:hAnsi="Times New Roman" w:cs="Times New Roman"/>
                <w:b w:val="0"/>
              </w:rPr>
              <w:lastRenderedPageBreak/>
              <w:t>Project quality document</w:t>
            </w:r>
          </w:p>
        </w:tc>
        <w:tc>
          <w:tcPr>
            <w:tcW w:w="1672" w:type="dxa"/>
            <w:vAlign w:val="center"/>
          </w:tcPr>
          <w:p w14:paraId="5AE3073D" w14:textId="15D24118" w:rsidR="00331C68" w:rsidRPr="001D2C7A" w:rsidRDefault="00331C68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manager, project owner, team lead</w:t>
            </w:r>
          </w:p>
        </w:tc>
        <w:tc>
          <w:tcPr>
            <w:tcW w:w="1758" w:type="dxa"/>
            <w:vAlign w:val="center"/>
          </w:tcPr>
          <w:p w14:paraId="5299A52C" w14:textId="68FD3C41" w:rsidR="00331C68" w:rsidRPr="001D2C7A" w:rsidRDefault="00331C68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Sneha</w:t>
            </w:r>
            <w:proofErr w:type="spellEnd"/>
            <w:r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1756" w:type="dxa"/>
            <w:vAlign w:val="center"/>
          </w:tcPr>
          <w:p w14:paraId="6B62660B" w14:textId="08245E54" w:rsidR="00331C68" w:rsidRPr="001D2C7A" w:rsidRDefault="00331C68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 copy, email &amp; slack</w:t>
            </w:r>
          </w:p>
        </w:tc>
        <w:tc>
          <w:tcPr>
            <w:tcW w:w="1595" w:type="dxa"/>
            <w:tcBorders>
              <w:right w:val="nil"/>
            </w:tcBorders>
            <w:vAlign w:val="center"/>
          </w:tcPr>
          <w:p w14:paraId="38F1A4C4" w14:textId="23650499" w:rsidR="00331C68" w:rsidRPr="001D2C7A" w:rsidRDefault="00331C68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month of project</w:t>
            </w:r>
          </w:p>
        </w:tc>
      </w:tr>
      <w:tr w:rsidR="00331C68" w:rsidRPr="001D2C7A" w14:paraId="51E7003C" w14:textId="77777777" w:rsidTr="00AF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tcBorders>
              <w:left w:val="nil"/>
            </w:tcBorders>
            <w:vAlign w:val="center"/>
          </w:tcPr>
          <w:p w14:paraId="320B5A50" w14:textId="77777777" w:rsidR="00331C68" w:rsidRPr="001D2C7A" w:rsidRDefault="00331C68" w:rsidP="008844AA">
            <w:pPr>
              <w:pStyle w:val="Tabletext"/>
              <w:rPr>
                <w:rFonts w:ascii="Times New Roman" w:hAnsi="Times New Roman" w:cs="Times New Roman"/>
                <w:b w:val="0"/>
              </w:rPr>
            </w:pPr>
            <w:r w:rsidRPr="001D2C7A">
              <w:rPr>
                <w:rFonts w:ascii="Times New Roman" w:hAnsi="Times New Roman" w:cs="Times New Roman"/>
                <w:b w:val="0"/>
              </w:rPr>
              <w:t>Organizational structure</w:t>
            </w:r>
          </w:p>
        </w:tc>
        <w:tc>
          <w:tcPr>
            <w:tcW w:w="1672" w:type="dxa"/>
            <w:vAlign w:val="center"/>
          </w:tcPr>
          <w:p w14:paraId="789478B7" w14:textId="1430C1FA" w:rsidR="00331C68" w:rsidRPr="001D2C7A" w:rsidRDefault="00331C68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manager, project owner, team leads</w:t>
            </w:r>
          </w:p>
        </w:tc>
        <w:tc>
          <w:tcPr>
            <w:tcW w:w="1758" w:type="dxa"/>
            <w:vAlign w:val="center"/>
          </w:tcPr>
          <w:p w14:paraId="72E7F385" w14:textId="25C793FB" w:rsidR="00331C68" w:rsidRPr="001D2C7A" w:rsidRDefault="00331C68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Sneha</w:t>
            </w:r>
            <w:proofErr w:type="spellEnd"/>
            <w:r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1756" w:type="dxa"/>
            <w:vAlign w:val="center"/>
          </w:tcPr>
          <w:p w14:paraId="47763D03" w14:textId="24C2A655" w:rsidR="00331C68" w:rsidRPr="001D2C7A" w:rsidRDefault="00331C68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 copy, email &amp; slack</w:t>
            </w:r>
          </w:p>
        </w:tc>
        <w:tc>
          <w:tcPr>
            <w:tcW w:w="1595" w:type="dxa"/>
            <w:tcBorders>
              <w:right w:val="nil"/>
            </w:tcBorders>
            <w:vAlign w:val="center"/>
          </w:tcPr>
          <w:p w14:paraId="1E0F7422" w14:textId="28E11220" w:rsidR="00331C68" w:rsidRPr="001D2C7A" w:rsidRDefault="00331C68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month of project</w:t>
            </w:r>
          </w:p>
        </w:tc>
      </w:tr>
      <w:tr w:rsidR="00331C68" w:rsidRPr="001D2C7A" w14:paraId="222115C7" w14:textId="77777777" w:rsidTr="00AF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tcBorders>
              <w:left w:val="nil"/>
            </w:tcBorders>
            <w:vAlign w:val="center"/>
          </w:tcPr>
          <w:p w14:paraId="2600ED5E" w14:textId="77777777" w:rsidR="00331C68" w:rsidRPr="001D2C7A" w:rsidRDefault="00331C68" w:rsidP="008844AA">
            <w:pPr>
              <w:pStyle w:val="Tabletext"/>
              <w:rPr>
                <w:rFonts w:ascii="Times New Roman" w:hAnsi="Times New Roman" w:cs="Times New Roman"/>
                <w:b w:val="0"/>
              </w:rPr>
            </w:pPr>
            <w:r w:rsidRPr="001D2C7A">
              <w:rPr>
                <w:rFonts w:ascii="Times New Roman" w:hAnsi="Times New Roman" w:cs="Times New Roman"/>
                <w:b w:val="0"/>
              </w:rPr>
              <w:t>RACI Matrix</w:t>
            </w:r>
          </w:p>
        </w:tc>
        <w:tc>
          <w:tcPr>
            <w:tcW w:w="1672" w:type="dxa"/>
            <w:vAlign w:val="center"/>
          </w:tcPr>
          <w:p w14:paraId="0C9EF463" w14:textId="22C8069F" w:rsidR="00331C68" w:rsidRPr="001D2C7A" w:rsidRDefault="00331C68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manager, project owner, team leads</w:t>
            </w:r>
          </w:p>
        </w:tc>
        <w:tc>
          <w:tcPr>
            <w:tcW w:w="1758" w:type="dxa"/>
            <w:vAlign w:val="center"/>
          </w:tcPr>
          <w:p w14:paraId="49122725" w14:textId="31E19909" w:rsidR="00331C68" w:rsidRPr="001D2C7A" w:rsidRDefault="00331C68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Sneha</w:t>
            </w:r>
            <w:proofErr w:type="spellEnd"/>
            <w:r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1756" w:type="dxa"/>
            <w:vAlign w:val="center"/>
          </w:tcPr>
          <w:p w14:paraId="5874A496" w14:textId="36B8BF0B" w:rsidR="00331C68" w:rsidRPr="001D2C7A" w:rsidRDefault="00331C68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 copy, email &amp; slack</w:t>
            </w:r>
          </w:p>
        </w:tc>
        <w:tc>
          <w:tcPr>
            <w:tcW w:w="1595" w:type="dxa"/>
            <w:tcBorders>
              <w:right w:val="nil"/>
            </w:tcBorders>
            <w:vAlign w:val="center"/>
          </w:tcPr>
          <w:p w14:paraId="0DDAE8C9" w14:textId="6885DB7D" w:rsidR="00331C68" w:rsidRPr="001D2C7A" w:rsidRDefault="00331C68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month of project</w:t>
            </w:r>
          </w:p>
        </w:tc>
      </w:tr>
      <w:tr w:rsidR="00331C68" w:rsidRPr="001D2C7A" w14:paraId="147584EC" w14:textId="77777777" w:rsidTr="00AF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tcBorders>
              <w:left w:val="nil"/>
            </w:tcBorders>
            <w:vAlign w:val="center"/>
          </w:tcPr>
          <w:p w14:paraId="6A4D33F4" w14:textId="77777777" w:rsidR="00331C68" w:rsidRPr="001D2C7A" w:rsidRDefault="00331C68" w:rsidP="008844AA">
            <w:pPr>
              <w:pStyle w:val="Tabletext"/>
              <w:rPr>
                <w:rFonts w:ascii="Times New Roman" w:hAnsi="Times New Roman" w:cs="Times New Roman"/>
                <w:b w:val="0"/>
              </w:rPr>
            </w:pPr>
            <w:r w:rsidRPr="001D2C7A">
              <w:rPr>
                <w:rFonts w:ascii="Times New Roman" w:hAnsi="Times New Roman" w:cs="Times New Roman"/>
                <w:b w:val="0"/>
              </w:rPr>
              <w:t>Risk management document</w:t>
            </w:r>
          </w:p>
        </w:tc>
        <w:tc>
          <w:tcPr>
            <w:tcW w:w="1672" w:type="dxa"/>
            <w:vAlign w:val="center"/>
          </w:tcPr>
          <w:p w14:paraId="2ECF0E7A" w14:textId="62CE138C" w:rsidR="00331C68" w:rsidRPr="001D2C7A" w:rsidRDefault="00331C68" w:rsidP="00331C6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manager, project owner, sponsor manager</w:t>
            </w:r>
          </w:p>
        </w:tc>
        <w:tc>
          <w:tcPr>
            <w:tcW w:w="1758" w:type="dxa"/>
            <w:vAlign w:val="center"/>
          </w:tcPr>
          <w:p w14:paraId="586B3B4E" w14:textId="0AFF7574" w:rsidR="00331C68" w:rsidRPr="001D2C7A" w:rsidRDefault="00331C68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Sneha</w:t>
            </w:r>
            <w:proofErr w:type="spellEnd"/>
            <w:r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1756" w:type="dxa"/>
            <w:vAlign w:val="center"/>
          </w:tcPr>
          <w:p w14:paraId="24CF0923" w14:textId="0549A9CD" w:rsidR="00331C68" w:rsidRPr="001D2C7A" w:rsidRDefault="00331C68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 copy, email &amp; slack</w:t>
            </w:r>
          </w:p>
        </w:tc>
        <w:tc>
          <w:tcPr>
            <w:tcW w:w="1595" w:type="dxa"/>
            <w:tcBorders>
              <w:right w:val="nil"/>
            </w:tcBorders>
            <w:vAlign w:val="center"/>
          </w:tcPr>
          <w:p w14:paraId="359E4979" w14:textId="7603DBF6" w:rsidR="00331C68" w:rsidRPr="001D2C7A" w:rsidRDefault="00331C68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month of project</w:t>
            </w:r>
          </w:p>
        </w:tc>
      </w:tr>
      <w:tr w:rsidR="00331C68" w:rsidRPr="001D2C7A" w14:paraId="7DACEE6C" w14:textId="77777777" w:rsidTr="00AF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tcBorders>
              <w:left w:val="nil"/>
            </w:tcBorders>
            <w:vAlign w:val="center"/>
          </w:tcPr>
          <w:p w14:paraId="7B78FCAA" w14:textId="77777777" w:rsidR="00331C68" w:rsidRPr="001D2C7A" w:rsidRDefault="00331C68" w:rsidP="008844AA">
            <w:pPr>
              <w:pStyle w:val="Tabletext"/>
              <w:rPr>
                <w:rFonts w:ascii="Times New Roman" w:hAnsi="Times New Roman" w:cs="Times New Roman"/>
                <w:b w:val="0"/>
              </w:rPr>
            </w:pPr>
            <w:r w:rsidRPr="001D2C7A">
              <w:rPr>
                <w:rFonts w:ascii="Times New Roman" w:hAnsi="Times New Roman" w:cs="Times New Roman"/>
                <w:b w:val="0"/>
              </w:rPr>
              <w:t>Issue management document</w:t>
            </w:r>
          </w:p>
        </w:tc>
        <w:tc>
          <w:tcPr>
            <w:tcW w:w="1672" w:type="dxa"/>
            <w:vAlign w:val="center"/>
          </w:tcPr>
          <w:p w14:paraId="6B820908" w14:textId="12765DCF" w:rsidR="00331C68" w:rsidRPr="001D2C7A" w:rsidRDefault="00331C68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manager, project owner, team leads</w:t>
            </w:r>
          </w:p>
        </w:tc>
        <w:tc>
          <w:tcPr>
            <w:tcW w:w="1758" w:type="dxa"/>
            <w:vAlign w:val="center"/>
          </w:tcPr>
          <w:p w14:paraId="76A15ABC" w14:textId="7CD32A89" w:rsidR="00331C68" w:rsidRPr="001D2C7A" w:rsidRDefault="00331C68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Sneha</w:t>
            </w:r>
            <w:proofErr w:type="spellEnd"/>
            <w:r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1756" w:type="dxa"/>
            <w:vAlign w:val="center"/>
          </w:tcPr>
          <w:p w14:paraId="2722CE9E" w14:textId="4C13B418" w:rsidR="00331C68" w:rsidRPr="001D2C7A" w:rsidRDefault="00331C68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 copy, email &amp; slack</w:t>
            </w:r>
          </w:p>
        </w:tc>
        <w:tc>
          <w:tcPr>
            <w:tcW w:w="1595" w:type="dxa"/>
            <w:tcBorders>
              <w:right w:val="nil"/>
            </w:tcBorders>
            <w:vAlign w:val="center"/>
          </w:tcPr>
          <w:p w14:paraId="7D5D41A9" w14:textId="2AF0CCF8" w:rsidR="00331C68" w:rsidRPr="001D2C7A" w:rsidRDefault="00331C68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month of project</w:t>
            </w:r>
          </w:p>
        </w:tc>
      </w:tr>
      <w:tr w:rsidR="00331C68" w:rsidRPr="001D2C7A" w14:paraId="0A0FC019" w14:textId="77777777" w:rsidTr="00AF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tcBorders>
              <w:left w:val="nil"/>
            </w:tcBorders>
            <w:vAlign w:val="center"/>
          </w:tcPr>
          <w:p w14:paraId="6E439327" w14:textId="77777777" w:rsidR="00331C68" w:rsidRPr="001D2C7A" w:rsidRDefault="00331C68" w:rsidP="008844AA">
            <w:pPr>
              <w:pStyle w:val="Tabletext"/>
              <w:rPr>
                <w:rFonts w:ascii="Times New Roman" w:hAnsi="Times New Roman" w:cs="Times New Roman"/>
                <w:b w:val="0"/>
              </w:rPr>
            </w:pPr>
            <w:r w:rsidRPr="001D2C7A">
              <w:rPr>
                <w:rFonts w:ascii="Times New Roman" w:hAnsi="Times New Roman" w:cs="Times New Roman"/>
                <w:b w:val="0"/>
              </w:rPr>
              <w:t>Change control document</w:t>
            </w:r>
          </w:p>
        </w:tc>
        <w:tc>
          <w:tcPr>
            <w:tcW w:w="1672" w:type="dxa"/>
            <w:vAlign w:val="center"/>
          </w:tcPr>
          <w:p w14:paraId="31712AFE" w14:textId="5B3A9142" w:rsidR="00331C68" w:rsidRPr="001D2C7A" w:rsidRDefault="00331C68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manager, project owner, team lead</w:t>
            </w:r>
          </w:p>
        </w:tc>
        <w:tc>
          <w:tcPr>
            <w:tcW w:w="1758" w:type="dxa"/>
            <w:vAlign w:val="center"/>
          </w:tcPr>
          <w:p w14:paraId="5D8B146F" w14:textId="5F324959" w:rsidR="00331C68" w:rsidRPr="001D2C7A" w:rsidRDefault="00331C68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Sneha</w:t>
            </w:r>
            <w:proofErr w:type="spellEnd"/>
            <w:r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1756" w:type="dxa"/>
            <w:vAlign w:val="center"/>
          </w:tcPr>
          <w:p w14:paraId="3B9BCF13" w14:textId="2734B938" w:rsidR="00331C68" w:rsidRPr="001D2C7A" w:rsidRDefault="00331C68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 copy, email &amp; slack</w:t>
            </w:r>
          </w:p>
        </w:tc>
        <w:tc>
          <w:tcPr>
            <w:tcW w:w="1595" w:type="dxa"/>
            <w:tcBorders>
              <w:right w:val="nil"/>
            </w:tcBorders>
            <w:vAlign w:val="center"/>
          </w:tcPr>
          <w:p w14:paraId="6363E331" w14:textId="2CB263AD" w:rsidR="00331C68" w:rsidRPr="001D2C7A" w:rsidRDefault="00331C68" w:rsidP="008844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month of project</w:t>
            </w:r>
          </w:p>
        </w:tc>
      </w:tr>
    </w:tbl>
    <w:p w14:paraId="381C6005" w14:textId="77777777" w:rsidR="002248CF" w:rsidRPr="001D2C7A" w:rsidRDefault="002248CF" w:rsidP="00882A13">
      <w:pPr>
        <w:pStyle w:val="Heading3"/>
        <w:rPr>
          <w:rFonts w:ascii="Times New Roman" w:hAnsi="Times New Roman" w:cs="Times New Roman"/>
        </w:rPr>
      </w:pPr>
    </w:p>
    <w:sectPr w:rsidR="002248CF" w:rsidRPr="001D2C7A" w:rsidSect="000626EB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02DDB" w14:textId="77777777" w:rsidR="00C82471" w:rsidRDefault="00C82471">
      <w:r>
        <w:separator/>
      </w:r>
    </w:p>
    <w:p w14:paraId="03FBE95A" w14:textId="77777777" w:rsidR="00C82471" w:rsidRDefault="00C82471"/>
  </w:endnote>
  <w:endnote w:type="continuationSeparator" w:id="0">
    <w:p w14:paraId="4AC1FC6E" w14:textId="77777777" w:rsidR="00C82471" w:rsidRDefault="00C82471">
      <w:r>
        <w:continuationSeparator/>
      </w:r>
    </w:p>
    <w:p w14:paraId="0EFDE866" w14:textId="77777777" w:rsidR="00C82471" w:rsidRDefault="00C824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510FD" w14:textId="39830A4B" w:rsidR="000626EB" w:rsidRPr="00920C97" w:rsidRDefault="000626EB" w:rsidP="00991192">
    <w:pPr>
      <w:pStyle w:val="Footer"/>
      <w:ind w:left="0"/>
      <w:rPr>
        <w:rFonts w:ascii="Times New Roman" w:hAnsi="Times New Roman" w:cs="Times New Roman"/>
      </w:rPr>
    </w:pPr>
    <w:r w:rsidRPr="00920C97">
      <w:rPr>
        <w:rFonts w:ascii="Times New Roman" w:hAnsi="Times New Roman" w:cs="Times New Roman"/>
      </w:rPr>
      <w:t xml:space="preserve">Project </w:t>
    </w:r>
    <w:r w:rsidR="00E9645E">
      <w:rPr>
        <w:rFonts w:ascii="Times New Roman" w:hAnsi="Times New Roman" w:cs="Times New Roman"/>
      </w:rPr>
      <w:t>Communication Plan</w:t>
    </w:r>
    <w:r w:rsidRPr="00920C97">
      <w:rPr>
        <w:rFonts w:ascii="Times New Roman" w:hAnsi="Times New Roman" w:cs="Times New Roman"/>
      </w:rPr>
      <w:t xml:space="preserve">   </w:t>
    </w:r>
    <w:r w:rsidRPr="00920C97">
      <w:rPr>
        <w:rFonts w:ascii="Times New Roman" w:hAnsi="Times New Roman" w:cs="Times New Roman"/>
      </w:rPr>
      <w:tab/>
    </w:r>
    <w:r w:rsidRPr="00920C97">
      <w:rPr>
        <w:rFonts w:ascii="Times New Roman" w:hAnsi="Times New Roman" w:cs="Times New Roman"/>
      </w:rPr>
      <w:tab/>
    </w:r>
    <w:proofErr w:type="spellStart"/>
    <w:r w:rsidRPr="00920C97">
      <w:rPr>
        <w:rFonts w:ascii="Times New Roman" w:hAnsi="Times New Roman" w:cs="Times New Roman"/>
      </w:rPr>
      <w:t>Purandare</w:t>
    </w:r>
    <w:proofErr w:type="spellEnd"/>
    <w:r w:rsidRPr="00920C97">
      <w:rPr>
        <w:rFonts w:ascii="Times New Roman" w:hAnsi="Times New Roman" w:cs="Times New Roman"/>
      </w:rPr>
      <w:t xml:space="preserve">, Katiyal, </w:t>
    </w:r>
    <w:proofErr w:type="spellStart"/>
    <w:r w:rsidRPr="00920C97">
      <w:rPr>
        <w:rFonts w:ascii="Times New Roman" w:hAnsi="Times New Roman" w:cs="Times New Roman"/>
      </w:rPr>
      <w:t>Chandrashekaraiah</w:t>
    </w:r>
    <w:proofErr w:type="spellEnd"/>
    <w:r w:rsidRPr="00920C97">
      <w:rPr>
        <w:rFonts w:ascii="Times New Roman" w:hAnsi="Times New Roman" w:cs="Times New Roman"/>
      </w:rPr>
      <w:t xml:space="preserve"> </w:t>
    </w:r>
    <w:r w:rsidR="00991192" w:rsidRPr="00920C97">
      <w:rPr>
        <w:rFonts w:ascii="Times New Roman" w:hAnsi="Times New Roman" w:cs="Times New Roman"/>
      </w:rPr>
      <w:tab/>
    </w:r>
    <w:r w:rsidR="00991192" w:rsidRPr="00920C97">
      <w:rPr>
        <w:rFonts w:ascii="Times New Roman" w:hAnsi="Times New Roman" w:cs="Times New Roman"/>
      </w:rPr>
      <w:tab/>
    </w:r>
    <w:r w:rsidR="00991192" w:rsidRPr="00920C97">
      <w:rPr>
        <w:rFonts w:ascii="Times New Roman" w:hAnsi="Times New Roman" w:cs="Times New Roman"/>
      </w:rPr>
      <w:tab/>
    </w:r>
    <w:r w:rsidRPr="00920C97">
      <w:rPr>
        <w:rFonts w:ascii="Times New Roman" w:hAnsi="Times New Roman" w:cs="Times New Roman"/>
      </w:rPr>
      <w:t xml:space="preserve">Page </w:t>
    </w:r>
    <w:sdt>
      <w:sdtPr>
        <w:rPr>
          <w:rFonts w:ascii="Times New Roman" w:hAnsi="Times New Roman" w:cs="Times New Roman"/>
        </w:rPr>
        <w:id w:val="5654652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20C97">
          <w:rPr>
            <w:rFonts w:ascii="Times New Roman" w:hAnsi="Times New Roman" w:cs="Times New Roman"/>
          </w:rPr>
          <w:fldChar w:fldCharType="begin"/>
        </w:r>
        <w:r w:rsidRPr="00920C97">
          <w:rPr>
            <w:rFonts w:ascii="Times New Roman" w:hAnsi="Times New Roman" w:cs="Times New Roman"/>
          </w:rPr>
          <w:instrText xml:space="preserve"> PAGE   \* MERGEFORMAT </w:instrText>
        </w:r>
        <w:r w:rsidRPr="00920C97">
          <w:rPr>
            <w:rFonts w:ascii="Times New Roman" w:hAnsi="Times New Roman" w:cs="Times New Roman"/>
          </w:rPr>
          <w:fldChar w:fldCharType="separate"/>
        </w:r>
        <w:r w:rsidR="00E9645E">
          <w:rPr>
            <w:rFonts w:ascii="Times New Roman" w:hAnsi="Times New Roman" w:cs="Times New Roman"/>
            <w:noProof/>
          </w:rPr>
          <w:t>2</w:t>
        </w:r>
        <w:r w:rsidRPr="00920C97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5529B0D2" w14:textId="025C2892" w:rsidR="002248CF" w:rsidRPr="00920C97" w:rsidRDefault="00991192" w:rsidP="00C4419F">
    <w:pPr>
      <w:spacing w:after="0"/>
      <w:ind w:left="0" w:right="0"/>
      <w:rPr>
        <w:rFonts w:ascii="Times New Roman" w:hAnsi="Times New Roman" w:cs="Times New Roman"/>
      </w:rPr>
    </w:pPr>
    <w:r w:rsidRPr="00920C97">
      <w:rPr>
        <w:rFonts w:ascii="Times New Roman" w:eastAsia="Times New Roman" w:hAnsi="Times New Roman" w:cs="Times New Roman"/>
        <w:kern w:val="0"/>
        <w:lang w:eastAsia="en-US"/>
        <w14:ligatures w14:val="none"/>
      </w:rPr>
      <w:t xml:space="preserve">Version v.1.0 </w:t>
    </w:r>
    <w:r w:rsidRPr="00920C97">
      <w:rPr>
        <w:rFonts w:ascii="Times New Roman" w:eastAsia="Times New Roman" w:hAnsi="Times New Roman" w:cs="Times New Roman"/>
        <w:kern w:val="0"/>
        <w:lang w:eastAsia="en-US"/>
        <w14:ligatures w14:val="none"/>
      </w:rPr>
      <w:tab/>
    </w:r>
    <w:r w:rsidRPr="00920C97">
      <w:rPr>
        <w:rFonts w:ascii="Times New Roman" w:eastAsia="Times New Roman" w:hAnsi="Times New Roman" w:cs="Times New Roman"/>
        <w:kern w:val="0"/>
        <w:lang w:eastAsia="en-US"/>
        <w14:ligatures w14:val="none"/>
      </w:rPr>
      <w:tab/>
    </w:r>
    <w:r w:rsidRPr="00920C97">
      <w:rPr>
        <w:rFonts w:ascii="Times New Roman" w:eastAsia="Times New Roman" w:hAnsi="Times New Roman" w:cs="Times New Roman"/>
        <w:kern w:val="0"/>
        <w:lang w:eastAsia="en-US"/>
        <w14:ligatures w14:val="none"/>
      </w:rPr>
      <w:tab/>
    </w:r>
    <w:r w:rsidRPr="00920C97">
      <w:rPr>
        <w:rFonts w:ascii="Times New Roman" w:eastAsia="Times New Roman" w:hAnsi="Times New Roman" w:cs="Times New Roman"/>
        <w:kern w:val="0"/>
        <w:lang w:eastAsia="en-US"/>
        <w14:ligatures w14:val="none"/>
      </w:rPr>
      <w:tab/>
      <w:t xml:space="preserve">           INFO 630-602 Group-3         </w:t>
    </w:r>
    <w:bookmarkStart w:id="1" w:name="RANGE!I26"/>
    <w:r w:rsidRPr="00920C97">
      <w:rPr>
        <w:rFonts w:ascii="Times New Roman" w:eastAsia="Times New Roman" w:hAnsi="Times New Roman" w:cs="Times New Roman"/>
        <w:kern w:val="0"/>
        <w:lang w:eastAsia="en-US"/>
        <w14:ligatures w14:val="none"/>
      </w:rPr>
      <w:tab/>
    </w:r>
    <w:r w:rsidRPr="00920C97">
      <w:rPr>
        <w:rFonts w:ascii="Times New Roman" w:eastAsia="Times New Roman" w:hAnsi="Times New Roman" w:cs="Times New Roman"/>
        <w:kern w:val="0"/>
        <w:lang w:eastAsia="en-US"/>
        <w14:ligatures w14:val="none"/>
      </w:rPr>
      <w:tab/>
      <w:t xml:space="preserve">       4/19/2016</w:t>
    </w:r>
    <w:bookmarkEnd w:id="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1493F" w14:textId="77777777" w:rsidR="00C82471" w:rsidRDefault="00C82471">
      <w:r>
        <w:separator/>
      </w:r>
    </w:p>
    <w:p w14:paraId="23E3C341" w14:textId="77777777" w:rsidR="00C82471" w:rsidRDefault="00C82471"/>
  </w:footnote>
  <w:footnote w:type="continuationSeparator" w:id="0">
    <w:p w14:paraId="190A890E" w14:textId="77777777" w:rsidR="00C82471" w:rsidRDefault="00C82471">
      <w:r>
        <w:continuationSeparator/>
      </w:r>
    </w:p>
    <w:p w14:paraId="4438A57E" w14:textId="77777777" w:rsidR="00C82471" w:rsidRDefault="00C8247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43"/>
    <w:rsid w:val="000626EB"/>
    <w:rsid w:val="00081FA2"/>
    <w:rsid w:val="000A5B65"/>
    <w:rsid w:val="000B30FC"/>
    <w:rsid w:val="001B44C1"/>
    <w:rsid w:val="001D2C7A"/>
    <w:rsid w:val="002248CF"/>
    <w:rsid w:val="002B757F"/>
    <w:rsid w:val="002F0D66"/>
    <w:rsid w:val="00331C68"/>
    <w:rsid w:val="00394E7A"/>
    <w:rsid w:val="0040218C"/>
    <w:rsid w:val="004E1257"/>
    <w:rsid w:val="005F6DCE"/>
    <w:rsid w:val="006002D9"/>
    <w:rsid w:val="00657CF1"/>
    <w:rsid w:val="00716DDD"/>
    <w:rsid w:val="007B13CE"/>
    <w:rsid w:val="007C42F5"/>
    <w:rsid w:val="00882A13"/>
    <w:rsid w:val="008844AA"/>
    <w:rsid w:val="00920C97"/>
    <w:rsid w:val="00951979"/>
    <w:rsid w:val="0098184D"/>
    <w:rsid w:val="00991192"/>
    <w:rsid w:val="009F2903"/>
    <w:rsid w:val="00A16343"/>
    <w:rsid w:val="00AF7CEF"/>
    <w:rsid w:val="00B365B0"/>
    <w:rsid w:val="00C4419F"/>
    <w:rsid w:val="00C82471"/>
    <w:rsid w:val="00C84ACC"/>
    <w:rsid w:val="00E9645E"/>
    <w:rsid w:val="00F0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7E999E"/>
  <w15:chartTrackingRefBased/>
  <w15:docId w15:val="{57C615D0-628D-44F7-A10E-F6F0AF5B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1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4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60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20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18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63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49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06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2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77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04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43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4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9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88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263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04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1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90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0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61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392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04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3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36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14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2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57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ccountSettings\Microsoft\Office2016\Templates\Project%20communication%20pla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81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Communication Plan</vt:lpstr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Communication Plan</dc:title>
  <dc:creator>Chandrashekaraiah, Sneha</dc:creator>
  <cp:keywords/>
  <cp:lastModifiedBy>Katiyal, Abeer</cp:lastModifiedBy>
  <cp:revision>23</cp:revision>
  <dcterms:created xsi:type="dcterms:W3CDTF">2016-04-19T12:10:00Z</dcterms:created>
  <dcterms:modified xsi:type="dcterms:W3CDTF">2016-04-20T15:59:00Z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